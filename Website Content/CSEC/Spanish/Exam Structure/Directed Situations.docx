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AC8" w:rsidRPr="008F3DC5" w:rsidRDefault="00154FB0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8F3DC5">
        <w:rPr>
          <w:rFonts w:ascii="Arial" w:hAnsi="Arial" w:cs="Arial"/>
          <w:b/>
          <w:bCs/>
          <w:sz w:val="32"/>
          <w:szCs w:val="32"/>
          <w:lang w:val="en-US"/>
        </w:rPr>
        <w:t>Directed Situations</w:t>
      </w:r>
    </w:p>
    <w:p w:rsidR="009A5A35" w:rsidRDefault="009A5A35">
      <w:pPr>
        <w:rPr>
          <w:rFonts w:ascii="Arial" w:hAnsi="Arial" w:cs="Arial"/>
          <w:sz w:val="32"/>
          <w:szCs w:val="32"/>
          <w:lang w:val="en-US"/>
        </w:rPr>
      </w:pPr>
    </w:p>
    <w:p w:rsidR="009A5A35" w:rsidRPr="008F3DC5" w:rsidRDefault="009A5A35">
      <w:pPr>
        <w:rPr>
          <w:rFonts w:ascii="Arial" w:hAnsi="Arial" w:cs="Arial"/>
          <w:sz w:val="28"/>
          <w:szCs w:val="28"/>
          <w:lang w:val="en-US"/>
        </w:rPr>
      </w:pPr>
      <w:r w:rsidRPr="008F3DC5">
        <w:rPr>
          <w:rFonts w:ascii="Arial" w:hAnsi="Arial" w:cs="Arial"/>
          <w:sz w:val="28"/>
          <w:szCs w:val="28"/>
          <w:lang w:val="en-US"/>
        </w:rPr>
        <w:t xml:space="preserve">Directed situations are short situations or scenarios in which you are required to give a </w:t>
      </w:r>
      <w:r w:rsidRPr="008F3DC5">
        <w:rPr>
          <w:rFonts w:ascii="Arial" w:hAnsi="Arial" w:cs="Arial"/>
          <w:b/>
          <w:bCs/>
          <w:sz w:val="28"/>
          <w:szCs w:val="28"/>
          <w:lang w:val="en-US"/>
        </w:rPr>
        <w:t>one sentence</w:t>
      </w:r>
      <w:r w:rsidRPr="008F3DC5">
        <w:rPr>
          <w:rFonts w:ascii="Arial" w:hAnsi="Arial" w:cs="Arial"/>
          <w:sz w:val="28"/>
          <w:szCs w:val="28"/>
          <w:lang w:val="en-US"/>
        </w:rPr>
        <w:t xml:space="preserve"> response in Spanish. </w:t>
      </w:r>
    </w:p>
    <w:sectPr w:rsidR="009A5A35" w:rsidRPr="008F3DC5" w:rsidSect="00935333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33A" w:rsidRDefault="003D033A" w:rsidP="00D439F6">
      <w:r>
        <w:separator/>
      </w:r>
    </w:p>
  </w:endnote>
  <w:endnote w:type="continuationSeparator" w:id="0">
    <w:p w:rsidR="003D033A" w:rsidRDefault="003D033A" w:rsidP="00D4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384385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439F6" w:rsidRDefault="00D439F6" w:rsidP="00D439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439F6" w:rsidRDefault="00D439F6" w:rsidP="00D439F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9F6" w:rsidRDefault="000D73F0" w:rsidP="00D439F6">
    <w:pPr>
      <w:pStyle w:val="Footer"/>
      <w:ind w:right="360" w:firstLine="360"/>
    </w:pPr>
    <w:r>
      <w:t>CXC Study Guide</w:t>
    </w:r>
    <w:r>
      <w:ptab w:relativeTo="margin" w:alignment="center" w:leader="none"/>
    </w:r>
    <w:r>
      <w:t>Internal Document</w:t>
    </w:r>
    <w:r>
      <w:ptab w:relativeTo="margin" w:alignment="right" w:leader="none"/>
    </w:r>
    <w:r>
      <w:t>cxcguide.com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33A" w:rsidRDefault="003D033A" w:rsidP="00D439F6">
      <w:r>
        <w:separator/>
      </w:r>
    </w:p>
  </w:footnote>
  <w:footnote w:type="continuationSeparator" w:id="0">
    <w:p w:rsidR="003D033A" w:rsidRDefault="003D033A" w:rsidP="00D43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3F0" w:rsidRDefault="000D73F0">
    <w:pPr>
      <w:pStyle w:val="Header"/>
    </w:pPr>
    <w:r>
      <w:rPr>
        <w:noProof/>
      </w:rPr>
      <w:drawing>
        <wp:inline distT="0" distB="0" distL="0" distR="0" wp14:anchorId="4708D7BC" wp14:editId="040810E8">
          <wp:extent cx="541867" cy="541867"/>
          <wp:effectExtent l="0" t="0" r="4445" b="4445"/>
          <wp:docPr id="3" name="Picture 3" descr="A picture containing shi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con-512x5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773" cy="5507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D73F0" w:rsidRDefault="000D73F0">
    <w:pPr>
      <w:pStyle w:val="Header"/>
    </w:pPr>
  </w:p>
  <w:p w:rsidR="000D73F0" w:rsidRDefault="000D73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B0"/>
    <w:rsid w:val="000D73F0"/>
    <w:rsid w:val="00154FB0"/>
    <w:rsid w:val="0017116B"/>
    <w:rsid w:val="003C1076"/>
    <w:rsid w:val="003D033A"/>
    <w:rsid w:val="00803844"/>
    <w:rsid w:val="00856AC8"/>
    <w:rsid w:val="008F3DC5"/>
    <w:rsid w:val="00935333"/>
    <w:rsid w:val="009A5A35"/>
    <w:rsid w:val="00CA483B"/>
    <w:rsid w:val="00D439F6"/>
    <w:rsid w:val="00FD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80E52"/>
  <w15:chartTrackingRefBased/>
  <w15:docId w15:val="{C30ED16C-5C89-6041-8FFF-5F6EB0D2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J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439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9F6"/>
  </w:style>
  <w:style w:type="character" w:styleId="PageNumber">
    <w:name w:val="page number"/>
    <w:basedOn w:val="DefaultParagraphFont"/>
    <w:uiPriority w:val="99"/>
    <w:semiHidden/>
    <w:unhideWhenUsed/>
    <w:rsid w:val="00D439F6"/>
  </w:style>
  <w:style w:type="paragraph" w:styleId="Header">
    <w:name w:val="header"/>
    <w:basedOn w:val="Normal"/>
    <w:link w:val="HeaderChar"/>
    <w:uiPriority w:val="99"/>
    <w:unhideWhenUsed/>
    <w:rsid w:val="000D73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eem/Library/Group%20Containers/UBF8T346G9.Office/User%20Content.localized/Templates.localized/CSG%20Internal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0E1293-FB43-F342-AA29-CBB8A543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CSG Internal Document Template.dotx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Mcdonald,Raheem</cp:lastModifiedBy>
  <cp:revision>3</cp:revision>
  <dcterms:created xsi:type="dcterms:W3CDTF">2020-05-12T02:09:00Z</dcterms:created>
  <dcterms:modified xsi:type="dcterms:W3CDTF">2020-05-12T02:19:00Z</dcterms:modified>
</cp:coreProperties>
</file>